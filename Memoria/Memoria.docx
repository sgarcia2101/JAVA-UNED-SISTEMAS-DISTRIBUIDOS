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C86" w:rsidRDefault="000E2162">
      <w:pPr>
        <w:rPr>
          <w:i/>
          <w:iCs/>
          <w:color w:val="575F6D" w:themeColor="text2"/>
          <w:spacing w:val="5"/>
          <w:sz w:val="24"/>
          <w:szCs w:val="24"/>
        </w:rPr>
      </w:pPr>
      <w:r>
        <w:rPr>
          <w:rFonts w:ascii="Century Schoolbook" w:hAnsi="Century Schoolbook"/>
          <w:i/>
          <w:iCs/>
          <w:smallCaps/>
          <w:noProof/>
          <w:color w:val="4F271C"/>
          <w:spacing w:val="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0992" behindDoc="0" locked="0" layoutInCell="0" allowOverlap="1" wp14:editId="732E7BEB">
                <wp:simplePos x="0" y="0"/>
                <wp:positionH relativeFrom="margin">
                  <wp:posOffset>2540</wp:posOffset>
                </wp:positionH>
                <wp:positionV relativeFrom="margin">
                  <wp:posOffset>8048625</wp:posOffset>
                </wp:positionV>
                <wp:extent cx="4660900" cy="962025"/>
                <wp:effectExtent l="0" t="0" r="0" b="9525"/>
                <wp:wrapNone/>
                <wp:docPr id="74" name="Rectángul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090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1C86" w:rsidRDefault="00FD2103">
                            <w:pPr>
                              <w:spacing w:after="100"/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alias w:val="Autor"/>
                                <w:id w:val="280430085"/>
                                <w:text/>
                              </w:sdtPr>
                              <w:sdtEndPr/>
                              <w:sdtContent>
                                <w:r w:rsidR="000E2162"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  <w:t>Sergio Garcia Lalana</w:t>
                                </w:r>
                              </w:sdtContent>
                            </w:sdt>
                          </w:p>
                          <w:p w:rsidR="007B1C86" w:rsidRDefault="000E2162">
                            <w:pPr>
                              <w:spacing w:after="100"/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t>25200524E</w:t>
                            </w:r>
                          </w:p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</w:rPr>
                              <w:alias w:val="Dirección de correo electrónico de la compañía"/>
                              <w:tag w:val=""/>
                              <w:id w:val="-2092294838"/>
                              <w:placeholder>
                                <w:docPart w:val="D3D347701C2640DF827E196C879804C1"/>
                              </w:placeholder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p w:rsidR="000E2162" w:rsidRDefault="000E2162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r>
                                  <w:rPr>
                                    <w:color w:val="E65B01" w:themeColor="accent1" w:themeShade="BF"/>
                                    <w:sz w:val="24"/>
                                  </w:rPr>
                                  <w:t>sergiopedrola@gmail.com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4" o:spid="_x0000_s1026" style="position:absolute;margin-left:.2pt;margin-top:633.75pt;width:367pt;height:75.75pt;z-index:251860992;visibility:visible;mso-wrap-style:square;mso-width-percent:6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" o:allowincell="f" stroked="f">
                <v:textbox>
                  <w:txbxContent>
                    <w:p w:rsidR="007B1C86" w:rsidRDefault="00FD2103">
                      <w:pPr>
                        <w:spacing w:after="100"/>
                        <w:rPr>
                          <w:color w:val="E65B01" w:themeColor="accent1" w:themeShade="BF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color w:val="E65B01" w:themeColor="accent1" w:themeShade="BF"/>
                            <w:sz w:val="24"/>
                            <w:szCs w:val="24"/>
                          </w:rPr>
                          <w:alias w:val="Autor"/>
                          <w:id w:val="280430085"/>
                          <w:text/>
                        </w:sdtPr>
                        <w:sdtEndPr/>
                        <w:sdtContent>
                          <w:r w:rsidR="000E2162"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>Sergio Garcia Lalana</w:t>
                          </w:r>
                        </w:sdtContent>
                      </w:sdt>
                    </w:p>
                    <w:p w:rsidR="007B1C86" w:rsidRDefault="000E2162">
                      <w:pPr>
                        <w:spacing w:after="100"/>
                        <w:rPr>
                          <w:color w:val="E65B01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E65B01" w:themeColor="accent1" w:themeShade="BF"/>
                          <w:sz w:val="24"/>
                          <w:szCs w:val="24"/>
                        </w:rPr>
                        <w:t>25200524E</w:t>
                      </w:r>
                    </w:p>
                    <w:sdt>
                      <w:sdtPr>
                        <w:rPr>
                          <w:color w:val="E65B01" w:themeColor="accent1" w:themeShade="BF"/>
                          <w:sz w:val="24"/>
                        </w:rPr>
                        <w:alias w:val="Dirección de correo electrónico de la compañía"/>
                        <w:tag w:val=""/>
                        <w:id w:val="-2092294838"/>
                        <w:placeholder>
                          <w:docPart w:val="D3D347701C2640DF827E196C879804C1"/>
                        </w:placeholder>
                        <w:dataBinding w:prefixMappings="xmlns:ns0='http://schemas.microsoft.com/office/2006/coverPageProps' " w:xpath="/ns0:CoverPageProperties[1]/ns0:CompanyEmail[1]" w:storeItemID="{55AF091B-3C7A-41E3-B477-F2FDAA23CFDA}"/>
                        <w:text/>
                      </w:sdtPr>
                      <w:sdtContent>
                        <w:p w:rsidR="000E2162" w:rsidRDefault="000E2162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r>
                            <w:rPr>
                              <w:color w:val="E65B01" w:themeColor="accent1" w:themeShade="BF"/>
                              <w:sz w:val="24"/>
                            </w:rPr>
                            <w:t>sergiopedrola@gmail.com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FD2103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865088" behindDoc="0" locked="0" layoutInCell="1" allowOverlap="1" wp14:editId="38DFFE89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5670550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20DD968A" id="Grupo 1" o:spid="_x0000_s1026" style="position:absolute;margin-left:0;margin-top:0;width:139.7pt;height:842.4pt;z-index:251865088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">
                    <v:group id="Group 77" o:spid="_x0000_s1027" style="position:absolute;left:3089;width:14653;height:10698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FD2103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863040" behindDoc="0" locked="0" layoutInCell="0" allowOverlap="1" wp14:editId="0434A870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1270"/>
                    <wp:wrapNone/>
                    <wp:docPr id="73" name="Rectángulo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1C86" w:rsidRDefault="00FD2103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244583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ítulo"/>
                                    <w:id w:val="83737007"/>
                                    <w:placeholder>
                                      <w:docPart w:val="9C541571721E485EB4F12A9EE481FD3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E2162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 xml:space="preserve">Sistema básico de almacenamiento en la nube usando java </w:t>
                                    </w:r>
                                    <w:proofErr w:type="spellStart"/>
                                    <w:r w:rsidR="000E2162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rmi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7B1C86" w:rsidRDefault="00FD2103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244583" w:themeColor="accent2" w:themeShade="80"/>
                                      <w:sz w:val="28"/>
                                      <w:szCs w:val="28"/>
                                    </w:rPr>
                                    <w:alias w:val="Subtítulo"/>
                                    <w:id w:val="83737009"/>
                                    <w:placeholder>
                                      <w:docPart w:val="5EF0A1DE310C444A9431B154BC417B8C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E2162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Sistemas Distribuidos – Grado en Ingeniería Informática</w:t>
                                    </w:r>
                                  </w:sdtContent>
                                </w:sdt>
                              </w:p>
                              <w:p w:rsidR="007B1C86" w:rsidRDefault="007B1C86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B1C86" w:rsidRDefault="007B1C86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ángulo 89" o:spid="_x0000_s1027" style="position:absolute;margin-left:0;margin-top:0;width:367.2pt;height:395.9pt;z-index:251863040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" o:allowincell="f" filled="f" stroked="f">
                    <v:textbox>
                      <w:txbxContent>
                        <w:p w:rsidR="007B1C86" w:rsidRDefault="00FD2103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Título"/>
                              <w:id w:val="83737007"/>
                              <w:placeholder>
                                <w:docPart w:val="9C541571721E485EB4F12A9EE481FD34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0E2162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 xml:space="preserve">Sistema básico de almacenamiento en la nube usando java </w:t>
                              </w:r>
                              <w:proofErr w:type="spellStart"/>
                              <w:r w:rsidR="000E2162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rmi</w:t>
                              </w:r>
                              <w:proofErr w:type="spellEnd"/>
                            </w:sdtContent>
                          </w:sdt>
                        </w:p>
                        <w:p w:rsidR="007B1C86" w:rsidRDefault="00FD2103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  <w:alias w:val="Subtítulo"/>
                              <w:id w:val="83737009"/>
                              <w:placeholder>
                                <w:docPart w:val="5EF0A1DE310C444A9431B154BC417B8C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E2162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Sistemas Distribuidos – Grado en Ingeniería Informática</w:t>
                              </w:r>
                            </w:sdtContent>
                          </w:sdt>
                        </w:p>
                        <w:p w:rsidR="007B1C86" w:rsidRDefault="007B1C86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</w:p>
                        <w:p w:rsidR="007B1C86" w:rsidRDefault="007B1C86"/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FD2103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sdt>
      <w:sdtPr>
        <w:id w:val="-3349930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414751" w:themeColor="text2" w:themeShade="BF"/>
          <w:sz w:val="20"/>
          <w:szCs w:val="20"/>
        </w:rPr>
      </w:sdtEndPr>
      <w:sdtContent>
        <w:p w:rsidR="00E371A2" w:rsidRDefault="00E371A2">
          <w:pPr>
            <w:pStyle w:val="TtuloTDC"/>
          </w:pPr>
          <w:r>
            <w:t>Contenido</w:t>
          </w:r>
        </w:p>
        <w:p w:rsidR="00E371A2" w:rsidRDefault="00E371A2">
          <w:pPr>
            <w:pStyle w:val="TDC1"/>
            <w:tabs>
              <w:tab w:val="right" w:leader="dot" w:pos="839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913891" w:history="1">
            <w:r w:rsidRPr="00B60271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_Toc487913891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1A2" w:rsidRDefault="00E371A2">
          <w:pPr>
            <w:pStyle w:val="TDC2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87913892" w:history="1">
            <w:r w:rsidRPr="00B60271">
              <w:rPr>
                <w:rStyle w:val="Hipervnculo"/>
                <w:noProof/>
              </w:rPr>
              <w:t>Software utilizado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_Toc487913892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1A2" w:rsidRDefault="00E371A2">
          <w:pPr>
            <w:pStyle w:val="TDC2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87913893" w:history="1">
            <w:r w:rsidRPr="00B60271">
              <w:rPr>
                <w:rStyle w:val="Hipervnculo"/>
                <w:noProof/>
              </w:rPr>
              <w:t>Estructura del 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_Toc487913893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1A2" w:rsidRDefault="00E371A2">
          <w:pPr>
            <w:pStyle w:val="TDC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87913894" w:history="1">
            <w:r w:rsidRPr="00B60271">
              <w:rPr>
                <w:rStyle w:val="Hipervnculo"/>
                <w:noProof/>
              </w:rPr>
              <w:t>Estructura de los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_Toc487913894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1A2" w:rsidRDefault="00E371A2">
          <w:pPr>
            <w:pStyle w:val="TDC2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87913895" w:history="1">
            <w:r w:rsidRPr="00B60271">
              <w:rPr>
                <w:rStyle w:val="Hipervnculo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_Toc487913895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1A2" w:rsidRDefault="00E371A2">
          <w:pPr>
            <w:pStyle w:val="TDC2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87913896" w:history="1">
            <w:r w:rsidRPr="00B60271">
              <w:rPr>
                <w:rStyle w:val="Hipervnculo"/>
                <w:noProof/>
              </w:rPr>
              <w:t>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_Toc487913896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1A2" w:rsidRDefault="00E371A2">
          <w:pPr>
            <w:pStyle w:val="TDC2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87913897" w:history="1">
            <w:r w:rsidRPr="00B60271">
              <w:rPr>
                <w:rStyle w:val="Hipervnculo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_Toc487913897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1A2" w:rsidRDefault="00E371A2">
          <w:pPr>
            <w:pStyle w:val="TDC2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87913898" w:history="1">
            <w:r w:rsidRPr="00B60271">
              <w:rPr>
                <w:rStyle w:val="Hipervnculo"/>
                <w:noProof/>
              </w:rPr>
              <w:t>Common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_Toc487913898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1A2" w:rsidRDefault="00E371A2">
          <w:pPr>
            <w:pStyle w:val="TDC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87913899" w:history="1">
            <w:r w:rsidRPr="00B60271">
              <w:rPr>
                <w:rStyle w:val="Hipervnculo"/>
                <w:noProof/>
              </w:rPr>
              <w:t>dia</w:t>
            </w:r>
            <w:r w:rsidRPr="00B60271">
              <w:rPr>
                <w:rStyle w:val="Hipervnculo"/>
                <w:noProof/>
              </w:rPr>
              <w:t>g</w:t>
            </w:r>
            <w:r w:rsidRPr="00B60271">
              <w:rPr>
                <w:rStyle w:val="Hipervnculo"/>
                <w:noProof/>
              </w:rPr>
              <w:t>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_Toc487913899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1A2" w:rsidRDefault="00E371A2">
          <w:pPr>
            <w:pStyle w:val="TDC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87913900" w:history="1">
            <w:r w:rsidRPr="00B60271">
              <w:rPr>
                <w:rStyle w:val="Hipervnculo"/>
                <w:noProof/>
              </w:rPr>
              <w:t>diagramas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_Toc487913900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1A2" w:rsidRDefault="00E371A2">
          <w:pPr>
            <w:pStyle w:val="TDC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87913901" w:history="1">
            <w:r w:rsidRPr="00B60271">
              <w:rPr>
                <w:rStyle w:val="Hipervnculo"/>
                <w:noProof/>
              </w:rPr>
              <w:t>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_Toc487913901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1A2" w:rsidRDefault="00E371A2">
          <w:pPr>
            <w:pStyle w:val="TDC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87913902" w:history="1">
            <w:r w:rsidRPr="00B60271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_Toc487913902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1A2" w:rsidRDefault="00E371A2">
          <w:r>
            <w:rPr>
              <w:rFonts w:eastAsiaTheme="minorEastAsia" w:cs="Times New Roman"/>
              <w:color w:val="auto"/>
              <w:sz w:val="22"/>
              <w:szCs w:val="22"/>
            </w:rPr>
            <w:fldChar w:fldCharType="end"/>
          </w:r>
        </w:p>
      </w:sdtContent>
    </w:sdt>
    <w:p w:rsidR="000E2162" w:rsidRDefault="000E2162">
      <w:pPr>
        <w:rPr>
          <w:rFonts w:asciiTheme="majorHAnsi" w:hAnsiTheme="majorHAnsi"/>
          <w:smallCaps/>
          <w:color w:val="FE8637" w:themeColor="accent1"/>
          <w:spacing w:val="10"/>
          <w:sz w:val="48"/>
          <w:szCs w:val="48"/>
        </w:rPr>
      </w:pPr>
      <w:r>
        <w:br w:type="page"/>
      </w:r>
    </w:p>
    <w:p w:rsidR="007B1C86" w:rsidRDefault="00FD2103" w:rsidP="00E371A2">
      <w:pPr>
        <w:pStyle w:val="Ttulo1"/>
      </w:pPr>
      <w:bookmarkStart w:id="0" w:name="_Toc487913891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468800" behindDoc="0" locked="0" layoutInCell="1" allowOverlap="1" wp14:editId="3C23D7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up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71F6AB" id="Grupo 62" o:spid="_x0000_s1026" style="position:absolute;margin-left:0;margin-top:10in;width:43.2pt;height:43.2pt;z-index:2514688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TryHw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DHUTryHwQAACoLAAAOAAAAAAAAAAAAAAAAAC4CAABkcnMvZTJvRG9jLnhtbFBLAQIt&#10;ABQABgAIAAAAIQCQ/EnS3AAAAAkBAAAPAAAAAAAAAAAAAAAAAHkGAABkcnMvZG93bnJldi54bWxQ&#10;SwUGAAAAAAQABADzAAAAggcAAAAA&#10;">
                <v:oval id="Oval 6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Jh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vUK/r6EHyDTXwAAAP//AwBQSwECLQAUAAYACAAAACEA2+H2y+4AAACFAQAAEwAAAAAAAAAA&#10;AAAAAAAAAAAAW0NvbnRlbnRfVHlwZXNdLnhtbFBLAQItABQABgAIAAAAIQBa9CxbvwAAABUBAAAL&#10;AAAAAAAAAAAAAAAAAB8BAABfcmVscy8ucmVsc1BLAQItABQABgAIAAAAIQAoMYJh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488256" behindDoc="0" locked="0" layoutInCell="1" allowOverlap="1" wp14:editId="46082AE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up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25A1A5" id="Grupo 59" o:spid="_x0000_s1026" style="position:absolute;margin-left:0;margin-top:10in;width:43.2pt;height:43.2pt;z-index:2514882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GZdh+seBAAAKgsAAA4AAAAAAAAAAAAAAAAALgIAAGRycy9lMm9Eb2MueG1sUEsBAi0A&#10;FAAGAAgAAAAhAJD8SdLcAAAACQEAAA8AAAAAAAAAAAAAAAAAeAYAAGRycy9kb3ducmV2LnhtbFBL&#10;BQYAAAAABAAEAPMAAACBBwAAAAA=&#10;">
                <v:oval id="Oval 6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07712" behindDoc="0" locked="0" layoutInCell="1" allowOverlap="1" wp14:editId="42637A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up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A571B6" id="Grupo 56" o:spid="_x0000_s1026" style="position:absolute;margin-left:0;margin-top:10in;width:43.2pt;height:43.2pt;z-index:2515077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Oue5PMYBAAAKgsAAA4AAAAAAAAAAAAAAAAALgIAAGRycy9lMm9Eb2MueG1sUEsBAi0AFAAGAAgA&#10;AAAhAJD8SdLcAAAACQEAAA8AAAAAAAAAAAAAAAAAcgYAAGRycy9kb3ducmV2LnhtbFBLBQYAAAAA&#10;BAAEAPMAAAB7BwAAAAA=&#10;">
                <v:oval id="Oval 5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ELZ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BnEELZ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27168" behindDoc="0" locked="0" layoutInCell="1" allowOverlap="1" wp14:editId="7D52CD0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up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2C400F" id="Grupo 53" o:spid="_x0000_s1026" style="position:absolute;margin-left:0;margin-top:10in;width:43.2pt;height:43.2pt;z-index:251527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5c+GA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SLlz4YBAAAKgsAAA4AAAAAAAAAAAAAAAAALgIAAGRycy9lMm9Eb2MueG1sUEsBAi0AFAAGAAgA&#10;AAAhAJD8SdLcAAAACQEAAA8AAAAAAAAAAAAAAAAAcgYAAGRycy9kb3ducmV2LnhtbFBLBQYAAAAA&#10;BAAEAPMAAAB7BwAAAAA=&#10;">
                <v:oval id="Oval 5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e1HxQAAANsAAAAPAAAAZHJzL2Rvd25yZXYueG1sRI9Ba8JA&#10;FITvBf/D8oReSt1Ys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JEe1H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46624" behindDoc="0" locked="0" layoutInCell="1" allowOverlap="1" wp14:editId="6C90D76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up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2131EB" id="Grupo 50" o:spid="_x0000_s1026" style="position:absolute;margin-left:0;margin-top:10in;width:43.2pt;height:43.2pt;z-index:2515466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">
                <v:oval id="Oval 5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HUz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Ab4dTP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66080" behindDoc="0" locked="0" layoutInCell="1" allowOverlap="1" wp14:editId="0BA4F5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up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576884" id="Grupo 47" o:spid="_x0000_s1026" style="position:absolute;margin-left:0;margin-top:10in;width:43.2pt;height:43.2pt;z-index:25156608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">
                <v:oval id="Oval 4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XGfxAAAANsAAAAPAAAAZHJzL2Rvd25yZXYueG1sRI9Ba8JA&#10;FITvBf/D8gQvohulFE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I2FcZ/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85536" behindDoc="0" locked="0" layoutInCell="1" allowOverlap="1" wp14:editId="525E4F9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up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60BE8D" id="Grupo 44" o:spid="_x0000_s1026" style="position:absolute;margin-left:0;margin-top:10in;width:43.2pt;height:43.2pt;z-index:2515855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CoFHw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AbECoFHwQAACoLAAAOAAAAAAAAAAAAAAAAAC4CAABkcnMvZTJvRG9jLnhtbFBLAQIt&#10;ABQABgAIAAAAIQCQ/EnS3AAAAAkBAAAPAAAAAAAAAAAAAAAAAHkGAABkcnMvZG93bnJldi54bWxQ&#10;SwUGAAAAAAQABADzAAAAggcAAAAA&#10;">
                <v:oval id="Oval 4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uXt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D8GuXt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4992" behindDoc="0" locked="0" layoutInCell="1" allowOverlap="1" wp14:editId="0720D71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up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A6D018" id="Grupo 41" o:spid="_x0000_s1026" style="position:absolute;margin-left:0;margin-top:10in;width:43.2pt;height:43.2pt;z-index:2516049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rd+zXGQQAACoLAAAOAAAAAAAAAAAAAAAAAC4CAABkcnMvZTJvRG9jLnhtbFBLAQItABQABgAI&#10;AAAAIQCQ/EnS3AAAAAkBAAAPAAAAAAAAAAAAAAAAAHMGAABkcnMvZG93bnJldi54bWxQSwUGAAAA&#10;AAQABADzAAAAfAcAAAAA&#10;">
                <v:oval id="Oval 4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Z1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OxtRnX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editId="11E912E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up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E3EF02" id="Grupo 38" o:spid="_x0000_s1026" style="position:absolute;margin-left:0;margin-top:10in;width:43.2pt;height:43.2pt;z-index:2516244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">
                <v:oval id="Oval 3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9gC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Acv9gC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editId="358812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up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D61153" id="Grupo 35" o:spid="_x0000_s1026" style="position:absolute;margin-left:0;margin-top:10in;width:43.2pt;height:43.2pt;z-index:25164390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58WHQ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OfOfFh0EAAAqCwAADgAAAAAAAAAAAAAAAAAuAgAAZHJzL2Uyb0RvYy54bWxQSwECLQAU&#10;AAYACAAAACEAkPxJ0twAAAAJAQAADwAAAAAAAAAAAAAAAAB3BgAAZHJzL2Rvd25yZXYueG1sUEsF&#10;BgAAAAAEAAQA8wAAAIAHAAAAAA==&#10;">
                <v:oval id="Oval 3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MLxAAAANsAAAAPAAAAZHJzL2Rvd25yZXYueG1sRI9Ba8JA&#10;FITvBf/D8gQvohst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MtQMwv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editId="40378A8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up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15FB04" id="Grupo 32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bIBHw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CafbIBHwQAACoLAAAOAAAAAAAAAAAAAAAAAC4CAABkcnMvZTJvRG9jLnhtbFBLAQIt&#10;ABQABgAIAAAAIQCQ/EnS3AAAAAkBAAAPAAAAAAAAAAAAAAAAAHkGAABkcnMvZG93bnJldi54bWxQ&#10;SwUGAAAAAAQABADzAAAAggcAAAAA&#10;">
                <v:oval id="Oval 3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editId="2DCA60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36DA8D" id="Grupo 29" o:spid="_x0000_s1026" style="position:absolute;margin-left:0;margin-top:10in;width:43.2pt;height:43.2pt;z-index:2516828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AlBHuTHwQAACoLAAAOAAAAAAAAAAAAAAAAAC4CAABkcnMvZTJvRG9jLnhtbFBLAQIt&#10;ABQABgAIAAAAIQCQ/EnS3AAAAAkBAAAPAAAAAAAAAAAAAAAAAHkGAABkcnMvZG93bnJldi54bWxQ&#10;SwUGAAAAAAQABADzAAAAggcAAAAA&#10;">
                <v:oval id="Oval 3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Q7kxAAAANsAAAAPAAAAZHJzL2Rvd25yZXYueG1sRI9Ba8JA&#10;FITvhf6H5RV6KbpRQU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Cv1DuT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editId="47DDE64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up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BDAFF0" id="Grupo 26" o:spid="_x0000_s1026" style="position:absolute;margin-left:0;margin-top:10in;width:43.2pt;height:43.2pt;z-index:2517022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xF/DYRcEAAAqCwAADgAAAAAAAAAAAAAAAAAuAgAAZHJzL2Uyb0RvYy54bWxQSwECLQAUAAYACAAA&#10;ACEAkPxJ0twAAAAJAQAADwAAAAAAAAAAAAAAAABxBgAAZHJzL2Rvd25yZXYueG1sUEsFBgAAAAAE&#10;AAQA8wAAAHoHAAAAAA==&#10;">
                <v:oval id="Oval 2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k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9jwJfwAuXoDAAD//wMAUEsBAi0AFAAGAAgAAAAhANvh9svuAAAAhQEAABMAAAAAAAAAAAAAAAAA&#10;AAAAAFtDb250ZW50X1R5cGVzXS54bWxQSwECLQAUAAYACAAAACEAWvQsW78AAAAVAQAACwAAAAAA&#10;AAAAAAAAAAAfAQAAX3JlbHMvLnJlbHNQSwECLQAUAAYACAAAACEAPxYxpMAAAADbAAAADwAAAAAA&#10;AAAAAAAAAAAHAgAAZHJzL2Rvd25yZXYueG1sUEsFBgAAAAADAAMAtwAAAPQCAAAAAA==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editId="26D73BD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564960" id="Grupo 23" o:spid="_x0000_s1026" style="position:absolute;margin-left:0;margin-top:10in;width:43.2pt;height:43.2pt;z-index:25172172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KtKsKwYBAAAKgsAAA4AAAAAAAAAAAAAAAAALgIAAGRycy9lMm9Eb2MueG1sUEsBAi0AFAAGAAgA&#10;AAAhAJD8SdLcAAAACQEAAA8AAAAAAAAAAAAAAAAAcgYAAGRycy9kb3ducmV2LnhtbFBLBQYAAAAA&#10;BAAEAPMAAAB7BwAAAAA=&#10;">
                <v:oval id="Oval 2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546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NEXnjr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editId="2A201E2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up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3A4323" id="Grupo 20" o:spid="_x0000_s1026" style="position:absolute;margin-left:0;margin-top:10in;width:43.2pt;height:43.2pt;z-index:2517411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">
                <v:oval id="Oval 2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editId="2D31464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up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F2937D" id="Grupo 17" o:spid="_x0000_s1026" style="position:absolute;margin-left:0;margin-top:10in;width:43.2pt;height:43.2pt;z-index:2517606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CNQuGVGQQAACoLAAAOAAAAAAAAAAAAAAAAAC4CAABkcnMvZTJvRG9jLnhtbFBLAQItABQABgAI&#10;AAAAIQCQ/EnS3AAAAAkBAAAPAAAAAAAAAAAAAAAAAHMGAABkcnMvZG93bnJldi54bWxQSwUGAAAA&#10;AAQABADzAAAAfAcAAAAA&#10;">
                <v:oval id="Oval 1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editId="5661437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up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EF8EB1" id="Grupo 14" o:spid="_x0000_s1026" style="position:absolute;margin-left:0;margin-top:10in;width:43.2pt;height:43.2pt;z-index:251780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KL2Hg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EY8ovYeBAAAKgsAAA4AAAAAAAAAAAAAAAAALgIAAGRycy9lMm9Eb2MueG1sUEsBAi0A&#10;FAAGAAgAAAAhAJD8SdLcAAAACQEAAA8AAAAAAAAAAAAAAAAAeAYAAGRycy9kb3ducmV2LnhtbFBL&#10;BQYAAAAABAAEAPMAAACBBwAAAAA=&#10;">
                <v:oval id="Oval 1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editId="6C6719B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up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2DB45D" id="Grupo 11" o:spid="_x0000_s1026" style="position:absolute;margin-left:0;margin-top:10in;width:43.2pt;height:43.2pt;z-index:25179955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C2W2QkGQQAACoLAAAOAAAAAAAAAAAAAAAAAC4CAABkcnMvZTJvRG9jLnhtbFBLAQItABQABgAI&#10;AAAAIQCQ/EnS3AAAAAkBAAAPAAAAAAAAAAAAAAAAAHMGAABkcnMvZG93bnJldi54bWxQSwUGAAAA&#10;AAQABADzAAAAfAcAAAAA&#10;">
                <v:oval id="Oval 1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editId="4A52F6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B27C68" id="Grupo 8" o:spid="_x0000_s1026" style="position:absolute;margin-left:0;margin-top:10in;width:43.2pt;height:43.2pt;z-index:2518190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I8XHwQAACY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DvII8XHwQAACYLAAAOAAAAAAAAAAAAAAAAAC4CAABkcnMvZTJvRG9jLnhtbFBLAQIt&#10;ABQABgAIAAAAIQCQ/EnS3AAAAAkBAAAPAAAAAAAAAAAAAAAAAHkGAABkcnMvZG93bnJldi54bWxQ&#10;SwUGAAAAAAQABADzAAAAggcAAAAA&#10;">
                <v:oval id="Oval 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editId="6BC45ED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u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14B1C1" id="Grupo 5" o:spid="_x0000_s1026" style="position:absolute;margin-left:0;margin-top:10in;width:43.2pt;height:43.2pt;z-index:2518384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aD7+UbBAAAJAsAAA4AAAAAAAAAAAAAAAAALgIAAGRycy9lMm9Eb2MueG1sUEsBAi0AFAAG&#10;AAgAAAAhAJD8SdLcAAAACQEAAA8AAAAAAAAAAAAAAAAAdQYAAGRycy9kb3ducmV2LnhtbFBLBQYA&#10;AAAABAAEAPMAAAB+BwAAAAA=&#10;">
                <v:oval id="Oval 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editId="6776E3C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42DEE1" id="Grupo 2" o:spid="_x0000_s1026" style="position:absolute;margin-left:0;margin-top:10in;width:43.2pt;height:43.2pt;z-index:2518579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CKo4aQHAQAACQLAAAOAAAAAAAAAAAAAAAAAC4CAABkcnMvZTJvRG9jLnhtbFBLAQItABQA&#10;BgAIAAAAIQCQ/EnS3AAAAAkBAAAPAAAAAAAAAAAAAAAAAHYGAABkcnMvZG93bnJldi54bWxQSwUG&#10;AAAAAAQABADzAAAAfwcAAAAA&#10;">
                <v:oval id="Oval 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/>
                <w10:wrap anchorx="margin" anchory="margin"/>
              </v:group>
            </w:pict>
          </mc:Fallback>
        </mc:AlternateContent>
      </w:r>
      <w:r w:rsidR="00E371A2">
        <w:t>Introducción</w:t>
      </w:r>
      <w:bookmarkEnd w:id="0"/>
    </w:p>
    <w:p w:rsidR="007B1C86" w:rsidRDefault="000E2162" w:rsidP="000E2162">
      <w:r>
        <w:t>El propósito de este documento es especificar y definir el trabajo realizado para la realización de la práctica, así como la explicación del funcionamiento de los programas.</w:t>
      </w:r>
    </w:p>
    <w:p w:rsidR="000E2162" w:rsidRDefault="00E371A2" w:rsidP="00E371A2">
      <w:pPr>
        <w:pStyle w:val="Ttulo2"/>
      </w:pPr>
      <w:bookmarkStart w:id="1" w:name="_Toc487913892"/>
      <w:r>
        <w:t>S</w:t>
      </w:r>
      <w:r w:rsidR="000E2162">
        <w:t>oftware utilizado</w:t>
      </w:r>
      <w:bookmarkEnd w:id="1"/>
    </w:p>
    <w:p w:rsidR="000E2162" w:rsidRDefault="000E2162" w:rsidP="000E2162">
      <w:r>
        <w:t>La práctica ha sido realizada con las siguientes herramientas:</w:t>
      </w:r>
    </w:p>
    <w:p w:rsidR="000E2162" w:rsidRDefault="000E2162" w:rsidP="00857B15">
      <w:pPr>
        <w:pStyle w:val="Prrafodelista"/>
        <w:numPr>
          <w:ilvl w:val="0"/>
          <w:numId w:val="7"/>
        </w:numPr>
      </w:pPr>
      <w:r>
        <w:t xml:space="preserve">Eclipse </w:t>
      </w:r>
      <w:proofErr w:type="spellStart"/>
      <w:r>
        <w:t>Oxygen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(4.7.0)</w:t>
      </w:r>
    </w:p>
    <w:p w:rsidR="00857B15" w:rsidRDefault="00857B15" w:rsidP="00857B15">
      <w:pPr>
        <w:pStyle w:val="Prrafodelista"/>
        <w:numPr>
          <w:ilvl w:val="0"/>
          <w:numId w:val="7"/>
        </w:numPr>
      </w:pPr>
      <w:r>
        <w:t>Java 1.8.0_131</w:t>
      </w:r>
    </w:p>
    <w:p w:rsidR="00857B15" w:rsidRDefault="00857B15" w:rsidP="00857B15">
      <w:pPr>
        <w:pStyle w:val="Prrafodelista"/>
        <w:numPr>
          <w:ilvl w:val="0"/>
          <w:numId w:val="7"/>
        </w:numPr>
      </w:pPr>
      <w:r>
        <w:t>Windows 10</w:t>
      </w:r>
    </w:p>
    <w:p w:rsidR="00857B15" w:rsidRDefault="00E371A2" w:rsidP="00E371A2">
      <w:pPr>
        <w:pStyle w:val="Ttulo2"/>
      </w:pPr>
      <w:bookmarkStart w:id="2" w:name="_Toc487913893"/>
      <w:r>
        <w:t>E</w:t>
      </w:r>
      <w:r w:rsidR="00857B15">
        <w:t>structura del código fuente</w:t>
      </w:r>
      <w:bookmarkEnd w:id="2"/>
    </w:p>
    <w:p w:rsidR="00857B15" w:rsidRDefault="00857B15" w:rsidP="00857B15">
      <w:r>
        <w:t>Se han creado 4 proyectos diferentes, tres por cada entidad del sistema y un proyecto común:</w:t>
      </w:r>
    </w:p>
    <w:p w:rsidR="00857B15" w:rsidRDefault="0035503F" w:rsidP="00857B15">
      <w:pPr>
        <w:pStyle w:val="Prrafodelista"/>
        <w:numPr>
          <w:ilvl w:val="0"/>
          <w:numId w:val="9"/>
        </w:numPr>
      </w:pPr>
      <w:r>
        <w:t>Servidor</w:t>
      </w:r>
    </w:p>
    <w:p w:rsidR="00857B15" w:rsidRDefault="0035503F" w:rsidP="00857B15">
      <w:pPr>
        <w:pStyle w:val="Prrafodelista"/>
        <w:numPr>
          <w:ilvl w:val="0"/>
          <w:numId w:val="9"/>
        </w:numPr>
      </w:pPr>
      <w:r>
        <w:t>Repositorio</w:t>
      </w:r>
    </w:p>
    <w:p w:rsidR="0035503F" w:rsidRDefault="0035503F" w:rsidP="00857B15">
      <w:pPr>
        <w:pStyle w:val="Prrafodelista"/>
        <w:numPr>
          <w:ilvl w:val="0"/>
          <w:numId w:val="9"/>
        </w:numPr>
      </w:pPr>
      <w:r>
        <w:t>Cliente</w:t>
      </w:r>
    </w:p>
    <w:p w:rsidR="0035503F" w:rsidRDefault="0035503F" w:rsidP="00857B15">
      <w:pPr>
        <w:pStyle w:val="Prrafodelista"/>
        <w:numPr>
          <w:ilvl w:val="0"/>
          <w:numId w:val="9"/>
        </w:numPr>
      </w:pPr>
      <w:proofErr w:type="spellStart"/>
      <w:r>
        <w:t>Common</w:t>
      </w:r>
      <w:proofErr w:type="spellEnd"/>
    </w:p>
    <w:p w:rsidR="0035503F" w:rsidRDefault="0035503F">
      <w:r>
        <w:br w:type="page"/>
      </w:r>
    </w:p>
    <w:p w:rsidR="0035503F" w:rsidRDefault="00E371A2" w:rsidP="00E371A2">
      <w:pPr>
        <w:pStyle w:val="Ttulo1"/>
      </w:pPr>
      <w:bookmarkStart w:id="3" w:name="_Toc487913894"/>
      <w:r>
        <w:lastRenderedPageBreak/>
        <w:t>E</w:t>
      </w:r>
      <w:r w:rsidR="0035503F">
        <w:t>structura de los proyectos</w:t>
      </w:r>
      <w:bookmarkEnd w:id="3"/>
    </w:p>
    <w:p w:rsidR="0035503F" w:rsidRDefault="0035503F" w:rsidP="0035503F">
      <w:r>
        <w:t>A continuación, se muestra la estructura de cada uno de los proyectos, junto con una descripción de cada una de las clases.</w:t>
      </w:r>
    </w:p>
    <w:p w:rsidR="0035503F" w:rsidRDefault="00E371A2" w:rsidP="00E371A2">
      <w:pPr>
        <w:pStyle w:val="Ttulo2"/>
      </w:pPr>
      <w:bookmarkStart w:id="4" w:name="_Toc487913895"/>
      <w:r>
        <w:t>S</w:t>
      </w:r>
      <w:r w:rsidR="0035503F">
        <w:t>ervidor</w:t>
      </w:r>
      <w:bookmarkEnd w:id="4"/>
    </w:p>
    <w:p w:rsidR="0035503F" w:rsidRDefault="001175BA" w:rsidP="0035503F">
      <w:r>
        <w:rPr>
          <w:noProof/>
        </w:rPr>
        <w:drawing>
          <wp:inline distT="0" distB="0" distL="0" distR="0">
            <wp:extent cx="3438525" cy="1619250"/>
            <wp:effectExtent l="0" t="0" r="9525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Servido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3085"/>
        <w:gridCol w:w="5460"/>
      </w:tblGrid>
      <w:tr w:rsidR="001175BA" w:rsidTr="00117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1175BA" w:rsidRDefault="001175BA" w:rsidP="0035503F">
            <w:r>
              <w:t>Clase</w:t>
            </w:r>
          </w:p>
        </w:tc>
        <w:tc>
          <w:tcPr>
            <w:tcW w:w="5460" w:type="dxa"/>
          </w:tcPr>
          <w:p w:rsidR="001175BA" w:rsidRDefault="001175BA" w:rsidP="003550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</w:p>
        </w:tc>
      </w:tr>
      <w:tr w:rsidR="001175BA" w:rsidTr="00117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1175BA" w:rsidRDefault="001175BA" w:rsidP="0035503F">
            <w:r>
              <w:t>Servidor</w:t>
            </w:r>
          </w:p>
        </w:tc>
        <w:tc>
          <w:tcPr>
            <w:tcW w:w="5460" w:type="dxa"/>
          </w:tcPr>
          <w:p w:rsidR="001175BA" w:rsidRDefault="001175BA" w:rsidP="00355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Main</w:t>
            </w:r>
            <w:proofErr w:type="spellEnd"/>
            <w:r>
              <w:t xml:space="preserve"> del Servidor.</w:t>
            </w:r>
          </w:p>
        </w:tc>
      </w:tr>
      <w:tr w:rsidR="001175BA" w:rsidTr="00117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1175BA" w:rsidRDefault="001175BA" w:rsidP="0035503F">
            <w:proofErr w:type="spellStart"/>
            <w:r>
              <w:t>ServicioAutenticacionImpl</w:t>
            </w:r>
            <w:proofErr w:type="spellEnd"/>
          </w:p>
        </w:tc>
        <w:tc>
          <w:tcPr>
            <w:tcW w:w="5460" w:type="dxa"/>
          </w:tcPr>
          <w:p w:rsidR="001175BA" w:rsidRDefault="001175BA" w:rsidP="00355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Implementación del Servicio de </w:t>
            </w:r>
            <w:proofErr w:type="spellStart"/>
            <w:r>
              <w:t>Autenticacion</w:t>
            </w:r>
            <w:proofErr w:type="spellEnd"/>
            <w:r>
              <w:t xml:space="preserve"> a través de la interfaz </w:t>
            </w:r>
            <w:r>
              <w:t xml:space="preserve">remota </w:t>
            </w:r>
            <w:proofErr w:type="spellStart"/>
            <w:r w:rsidRPr="001175BA">
              <w:rPr>
                <w:i/>
              </w:rPr>
              <w:t>ServicioAutenticacionInterface</w:t>
            </w:r>
            <w:proofErr w:type="spellEnd"/>
            <w:r>
              <w:t>.</w:t>
            </w:r>
          </w:p>
        </w:tc>
      </w:tr>
      <w:tr w:rsidR="001175BA" w:rsidTr="00117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1175BA" w:rsidRDefault="001175BA" w:rsidP="0035503F">
            <w:proofErr w:type="spellStart"/>
            <w:r>
              <w:t>ServicioDatosImpl</w:t>
            </w:r>
            <w:proofErr w:type="spellEnd"/>
          </w:p>
        </w:tc>
        <w:tc>
          <w:tcPr>
            <w:tcW w:w="5460" w:type="dxa"/>
          </w:tcPr>
          <w:p w:rsidR="001175BA" w:rsidRDefault="001175BA" w:rsidP="00355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Implementación</w:t>
            </w:r>
            <w:r>
              <w:t xml:space="preserve"> del S</w:t>
            </w:r>
            <w:r>
              <w:t xml:space="preserve">ervicio de </w:t>
            </w:r>
            <w:r>
              <w:t>Datos</w:t>
            </w:r>
            <w:r>
              <w:t xml:space="preserve"> a través de la interfaz </w:t>
            </w:r>
            <w:r>
              <w:t xml:space="preserve">remota </w:t>
            </w:r>
            <w:proofErr w:type="spellStart"/>
            <w:r>
              <w:rPr>
                <w:i/>
              </w:rPr>
              <w:t>ServicioDatos</w:t>
            </w:r>
            <w:r w:rsidRPr="001175BA">
              <w:rPr>
                <w:i/>
              </w:rPr>
              <w:t>Interface</w:t>
            </w:r>
            <w:proofErr w:type="spellEnd"/>
            <w:r>
              <w:t>.</w:t>
            </w:r>
          </w:p>
        </w:tc>
      </w:tr>
      <w:tr w:rsidR="001175BA" w:rsidTr="00117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1175BA" w:rsidRDefault="001175BA" w:rsidP="0035503F">
            <w:proofErr w:type="spellStart"/>
            <w:r>
              <w:t>ServicioGestorImpl</w:t>
            </w:r>
            <w:proofErr w:type="spellEnd"/>
          </w:p>
        </w:tc>
        <w:tc>
          <w:tcPr>
            <w:tcW w:w="5460" w:type="dxa"/>
          </w:tcPr>
          <w:p w:rsidR="001175BA" w:rsidRDefault="001175BA" w:rsidP="00355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Implementación</w:t>
            </w:r>
            <w:r>
              <w:t xml:space="preserve"> del Servicio Gestor </w:t>
            </w:r>
            <w:r>
              <w:t xml:space="preserve">a través de la interfaz remota </w:t>
            </w:r>
            <w:proofErr w:type="spellStart"/>
            <w:r>
              <w:rPr>
                <w:i/>
              </w:rPr>
              <w:t>ServicioGestor</w:t>
            </w:r>
            <w:r w:rsidRPr="001175BA">
              <w:rPr>
                <w:i/>
              </w:rPr>
              <w:t>Interface</w:t>
            </w:r>
            <w:proofErr w:type="spellEnd"/>
            <w:r>
              <w:t>.</w:t>
            </w:r>
          </w:p>
        </w:tc>
      </w:tr>
    </w:tbl>
    <w:p w:rsidR="001175BA" w:rsidRDefault="00E371A2" w:rsidP="00E371A2">
      <w:pPr>
        <w:pStyle w:val="Ttulo2"/>
      </w:pPr>
      <w:bookmarkStart w:id="5" w:name="_Toc487913896"/>
      <w:r>
        <w:t>R</w:t>
      </w:r>
      <w:r w:rsidR="001175BA">
        <w:t>epositorio</w:t>
      </w:r>
      <w:bookmarkEnd w:id="5"/>
    </w:p>
    <w:p w:rsidR="001175BA" w:rsidRDefault="001175BA" w:rsidP="001175BA">
      <w:r>
        <w:rPr>
          <w:noProof/>
        </w:rPr>
        <w:drawing>
          <wp:inline distT="0" distB="0" distL="0" distR="0">
            <wp:extent cx="3638550" cy="1485900"/>
            <wp:effectExtent l="0" t="0" r="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Repositori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3085"/>
        <w:gridCol w:w="5460"/>
      </w:tblGrid>
      <w:tr w:rsidR="001175BA" w:rsidTr="001910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1175BA" w:rsidRDefault="001175BA" w:rsidP="001910FF">
            <w:r>
              <w:t>Clase</w:t>
            </w:r>
          </w:p>
        </w:tc>
        <w:tc>
          <w:tcPr>
            <w:tcW w:w="5460" w:type="dxa"/>
          </w:tcPr>
          <w:p w:rsidR="001175BA" w:rsidRDefault="001175BA" w:rsidP="001910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</w:p>
        </w:tc>
      </w:tr>
      <w:tr w:rsidR="001175BA" w:rsidTr="00191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1175BA" w:rsidRDefault="001175BA" w:rsidP="001910FF">
            <w:r>
              <w:t>Repositorio</w:t>
            </w:r>
          </w:p>
        </w:tc>
        <w:tc>
          <w:tcPr>
            <w:tcW w:w="5460" w:type="dxa"/>
          </w:tcPr>
          <w:p w:rsidR="001175BA" w:rsidRDefault="001175BA" w:rsidP="00191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Main</w:t>
            </w:r>
            <w:proofErr w:type="spellEnd"/>
            <w:r>
              <w:t xml:space="preserve"> del </w:t>
            </w:r>
            <w:r>
              <w:t>Repositorio</w:t>
            </w:r>
            <w:r>
              <w:t>.</w:t>
            </w:r>
          </w:p>
        </w:tc>
      </w:tr>
      <w:tr w:rsidR="001175BA" w:rsidTr="00191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1175BA" w:rsidRDefault="001175BA" w:rsidP="001910FF">
            <w:proofErr w:type="spellStart"/>
            <w:r>
              <w:t>Servicio</w:t>
            </w:r>
            <w:r>
              <w:t>ClOperador</w:t>
            </w:r>
            <w:r>
              <w:t>Impl</w:t>
            </w:r>
            <w:proofErr w:type="spellEnd"/>
          </w:p>
        </w:tc>
        <w:tc>
          <w:tcPr>
            <w:tcW w:w="5460" w:type="dxa"/>
          </w:tcPr>
          <w:p w:rsidR="001175BA" w:rsidRDefault="001175BA" w:rsidP="00191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Implementación del </w:t>
            </w:r>
            <w:r>
              <w:t>S</w:t>
            </w:r>
            <w:r>
              <w:t xml:space="preserve">ervicio de </w:t>
            </w:r>
            <w:r>
              <w:t>Cliente-Operador</w:t>
            </w:r>
            <w:r>
              <w:t xml:space="preserve"> a través de la interfaz remota </w:t>
            </w:r>
            <w:proofErr w:type="spellStart"/>
            <w:r w:rsidRPr="001175BA">
              <w:rPr>
                <w:i/>
              </w:rPr>
              <w:t>ServicioClOperadorInterface</w:t>
            </w:r>
            <w:proofErr w:type="spellEnd"/>
            <w:r>
              <w:t>.</w:t>
            </w:r>
          </w:p>
        </w:tc>
      </w:tr>
      <w:tr w:rsidR="001175BA" w:rsidTr="00191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1175BA" w:rsidRDefault="001175BA" w:rsidP="001910FF">
            <w:proofErr w:type="spellStart"/>
            <w:r>
              <w:t>Servicio</w:t>
            </w:r>
            <w:r>
              <w:t>SrOperador</w:t>
            </w:r>
            <w:r>
              <w:t>Impl</w:t>
            </w:r>
            <w:proofErr w:type="spellEnd"/>
          </w:p>
        </w:tc>
        <w:tc>
          <w:tcPr>
            <w:tcW w:w="5460" w:type="dxa"/>
          </w:tcPr>
          <w:p w:rsidR="001175BA" w:rsidRDefault="001175BA" w:rsidP="00191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Implementación del </w:t>
            </w:r>
            <w:r>
              <w:t>S</w:t>
            </w:r>
            <w:r>
              <w:t xml:space="preserve">ervicio de </w:t>
            </w:r>
            <w:r>
              <w:t>Servidor-Operador</w:t>
            </w:r>
            <w:r>
              <w:t xml:space="preserve"> a través de la interfaz remota </w:t>
            </w:r>
            <w:proofErr w:type="spellStart"/>
            <w:r>
              <w:rPr>
                <w:i/>
              </w:rPr>
              <w:t>ServicioSr</w:t>
            </w:r>
            <w:r w:rsidRPr="001175BA">
              <w:rPr>
                <w:i/>
              </w:rPr>
              <w:t>OperadorInterface</w:t>
            </w:r>
            <w:proofErr w:type="spellEnd"/>
            <w:r>
              <w:t>.</w:t>
            </w:r>
          </w:p>
        </w:tc>
      </w:tr>
    </w:tbl>
    <w:p w:rsidR="001175BA" w:rsidRDefault="001175BA" w:rsidP="00E371A2"/>
    <w:p w:rsidR="001175BA" w:rsidRDefault="001175BA">
      <w:pPr>
        <w:rPr>
          <w:rFonts w:asciiTheme="majorHAnsi" w:hAnsiTheme="majorHAnsi"/>
          <w:smallCaps/>
          <w:spacing w:val="5"/>
          <w:sz w:val="32"/>
          <w:szCs w:val="32"/>
        </w:rPr>
      </w:pPr>
      <w:r>
        <w:br w:type="page"/>
      </w:r>
    </w:p>
    <w:p w:rsidR="001175BA" w:rsidRDefault="00E371A2" w:rsidP="00E371A2">
      <w:pPr>
        <w:pStyle w:val="Ttulo2"/>
      </w:pPr>
      <w:bookmarkStart w:id="6" w:name="_Toc487913897"/>
      <w:r>
        <w:lastRenderedPageBreak/>
        <w:t>C</w:t>
      </w:r>
      <w:r w:rsidR="001175BA">
        <w:t>liente</w:t>
      </w:r>
      <w:bookmarkEnd w:id="6"/>
    </w:p>
    <w:p w:rsidR="001175BA" w:rsidRDefault="001175BA" w:rsidP="001175BA">
      <w:r>
        <w:rPr>
          <w:noProof/>
        </w:rPr>
        <w:drawing>
          <wp:inline distT="0" distB="0" distL="0" distR="0">
            <wp:extent cx="3476625" cy="1209675"/>
            <wp:effectExtent l="0" t="0" r="9525" b="9525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Client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3085"/>
        <w:gridCol w:w="5460"/>
      </w:tblGrid>
      <w:tr w:rsidR="001175BA" w:rsidTr="001910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1175BA" w:rsidRDefault="001175BA" w:rsidP="001910FF">
            <w:r>
              <w:t>Clase</w:t>
            </w:r>
          </w:p>
        </w:tc>
        <w:tc>
          <w:tcPr>
            <w:tcW w:w="5460" w:type="dxa"/>
          </w:tcPr>
          <w:p w:rsidR="001175BA" w:rsidRDefault="001175BA" w:rsidP="001910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</w:p>
        </w:tc>
      </w:tr>
      <w:tr w:rsidR="001175BA" w:rsidTr="00191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1175BA" w:rsidRDefault="001175BA" w:rsidP="001910FF">
            <w:r>
              <w:t>Repositorio</w:t>
            </w:r>
          </w:p>
        </w:tc>
        <w:tc>
          <w:tcPr>
            <w:tcW w:w="5460" w:type="dxa"/>
          </w:tcPr>
          <w:p w:rsidR="001175BA" w:rsidRDefault="001175BA" w:rsidP="00191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Main</w:t>
            </w:r>
            <w:proofErr w:type="spellEnd"/>
            <w:r>
              <w:t xml:space="preserve"> del Repositorio.</w:t>
            </w:r>
          </w:p>
        </w:tc>
      </w:tr>
      <w:tr w:rsidR="001175BA" w:rsidTr="00191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1175BA" w:rsidRDefault="001175BA" w:rsidP="001910FF">
            <w:proofErr w:type="spellStart"/>
            <w:r>
              <w:t>ServicioClOperadorImpl</w:t>
            </w:r>
            <w:proofErr w:type="spellEnd"/>
          </w:p>
        </w:tc>
        <w:tc>
          <w:tcPr>
            <w:tcW w:w="5460" w:type="dxa"/>
          </w:tcPr>
          <w:p w:rsidR="001175BA" w:rsidRDefault="001175BA" w:rsidP="00191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Implementación del Servicio </w:t>
            </w:r>
            <w:proofErr w:type="spellStart"/>
            <w:r w:rsidR="00E2684C">
              <w:t>DiscoCliente</w:t>
            </w:r>
            <w:proofErr w:type="spellEnd"/>
            <w:r>
              <w:t xml:space="preserve"> a través de la interfaz remota </w:t>
            </w:r>
            <w:proofErr w:type="spellStart"/>
            <w:r w:rsidRPr="001175BA">
              <w:rPr>
                <w:i/>
              </w:rPr>
              <w:t>Servicio</w:t>
            </w:r>
            <w:r w:rsidR="00E2684C">
              <w:rPr>
                <w:i/>
              </w:rPr>
              <w:t>DiscoCliente</w:t>
            </w:r>
            <w:r w:rsidRPr="001175BA">
              <w:rPr>
                <w:i/>
              </w:rPr>
              <w:t>Interface</w:t>
            </w:r>
            <w:proofErr w:type="spellEnd"/>
            <w:r>
              <w:t>.</w:t>
            </w:r>
          </w:p>
        </w:tc>
      </w:tr>
    </w:tbl>
    <w:p w:rsidR="001175BA" w:rsidRDefault="00E371A2" w:rsidP="00E371A2">
      <w:pPr>
        <w:pStyle w:val="Ttulo2"/>
      </w:pPr>
      <w:bookmarkStart w:id="7" w:name="_Toc487913898"/>
      <w:proofErr w:type="spellStart"/>
      <w:r>
        <w:t>C</w:t>
      </w:r>
      <w:r w:rsidR="00E2684C">
        <w:t>ommon</w:t>
      </w:r>
      <w:bookmarkEnd w:id="7"/>
      <w:proofErr w:type="spellEnd"/>
    </w:p>
    <w:p w:rsidR="00E2684C" w:rsidRDefault="00E2684C" w:rsidP="00E2684C">
      <w:r>
        <w:rPr>
          <w:noProof/>
        </w:rPr>
        <w:drawing>
          <wp:inline distT="0" distB="0" distL="0" distR="0">
            <wp:extent cx="3476625" cy="3638550"/>
            <wp:effectExtent l="0" t="0" r="9525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Commo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3491"/>
        <w:gridCol w:w="5130"/>
      </w:tblGrid>
      <w:tr w:rsidR="00E2684C" w:rsidTr="00E26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</w:tcPr>
          <w:p w:rsidR="00E2684C" w:rsidRDefault="00E2684C" w:rsidP="001910FF">
            <w:r>
              <w:t>Clase</w:t>
            </w:r>
          </w:p>
        </w:tc>
        <w:tc>
          <w:tcPr>
            <w:tcW w:w="5130" w:type="dxa"/>
          </w:tcPr>
          <w:p w:rsidR="00E2684C" w:rsidRDefault="00E2684C" w:rsidP="001910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</w:p>
        </w:tc>
      </w:tr>
      <w:tr w:rsidR="00E2684C" w:rsidTr="00E2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</w:tcPr>
          <w:p w:rsidR="00E2684C" w:rsidRDefault="00E2684C" w:rsidP="001910FF">
            <w:proofErr w:type="spellStart"/>
            <w:r>
              <w:t>Constants</w:t>
            </w:r>
            <w:proofErr w:type="spellEnd"/>
          </w:p>
        </w:tc>
        <w:tc>
          <w:tcPr>
            <w:tcW w:w="5130" w:type="dxa"/>
          </w:tcPr>
          <w:p w:rsidR="00E2684C" w:rsidRDefault="00E2684C" w:rsidP="00191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Constantes utilizadas por el resto de proyectos.</w:t>
            </w:r>
          </w:p>
        </w:tc>
      </w:tr>
      <w:tr w:rsidR="00E2684C" w:rsidTr="00E26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</w:tcPr>
          <w:p w:rsidR="00E2684C" w:rsidRDefault="00E2684C" w:rsidP="001910FF">
            <w:r>
              <w:t>Cliente</w:t>
            </w:r>
          </w:p>
        </w:tc>
        <w:tc>
          <w:tcPr>
            <w:tcW w:w="5130" w:type="dxa"/>
          </w:tcPr>
          <w:p w:rsidR="00E2684C" w:rsidRDefault="00E2684C" w:rsidP="00191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Clase que modela la entidad Cliente.</w:t>
            </w:r>
          </w:p>
        </w:tc>
      </w:tr>
      <w:tr w:rsidR="00E2684C" w:rsidTr="00E2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</w:tcPr>
          <w:p w:rsidR="00E2684C" w:rsidRDefault="00E2684C" w:rsidP="001910FF">
            <w:r>
              <w:t>Fichero</w:t>
            </w:r>
          </w:p>
        </w:tc>
        <w:tc>
          <w:tcPr>
            <w:tcW w:w="5130" w:type="dxa"/>
          </w:tcPr>
          <w:p w:rsidR="00E2684C" w:rsidRDefault="00E2684C" w:rsidP="00191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Clase que modela la entidad Fichero junto con sus operaciones de lectura/escritura de ficheros en disco.</w:t>
            </w:r>
          </w:p>
        </w:tc>
      </w:tr>
      <w:tr w:rsidR="00E2684C" w:rsidTr="00E26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</w:tcPr>
          <w:p w:rsidR="00E2684C" w:rsidRDefault="00E2684C" w:rsidP="001910FF">
            <w:r>
              <w:t>Repositorio</w:t>
            </w:r>
          </w:p>
        </w:tc>
        <w:tc>
          <w:tcPr>
            <w:tcW w:w="5130" w:type="dxa"/>
          </w:tcPr>
          <w:p w:rsidR="00E2684C" w:rsidRDefault="00E2684C" w:rsidP="00191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Clase que modela la entidad Repositorio.</w:t>
            </w:r>
          </w:p>
        </w:tc>
      </w:tr>
      <w:tr w:rsidR="00E2684C" w:rsidTr="00E2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</w:tcPr>
          <w:p w:rsidR="00E2684C" w:rsidRDefault="00E2684C" w:rsidP="001910FF">
            <w:proofErr w:type="spellStart"/>
            <w:r>
              <w:t>Gui</w:t>
            </w:r>
            <w:proofErr w:type="spellEnd"/>
          </w:p>
        </w:tc>
        <w:tc>
          <w:tcPr>
            <w:tcW w:w="5130" w:type="dxa"/>
          </w:tcPr>
          <w:p w:rsidR="00E2684C" w:rsidRDefault="00021FCE" w:rsidP="00191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Clase que implementa operaciones de gestión de la interfaz gráfica de usuario.</w:t>
            </w:r>
          </w:p>
        </w:tc>
      </w:tr>
      <w:tr w:rsidR="00E2684C" w:rsidTr="00E26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</w:tcPr>
          <w:p w:rsidR="00E2684C" w:rsidRDefault="00E2684C" w:rsidP="001910FF">
            <w:proofErr w:type="spellStart"/>
            <w:r>
              <w:t>ServicioAutenticacionInterface</w:t>
            </w:r>
            <w:proofErr w:type="spellEnd"/>
          </w:p>
        </w:tc>
        <w:tc>
          <w:tcPr>
            <w:tcW w:w="5130" w:type="dxa"/>
          </w:tcPr>
          <w:p w:rsidR="00E2684C" w:rsidRDefault="00021FCE" w:rsidP="00191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Interfaz remota del Servicio de </w:t>
            </w:r>
            <w:proofErr w:type="spellStart"/>
            <w:r>
              <w:t>Autenticacion</w:t>
            </w:r>
            <w:proofErr w:type="spellEnd"/>
            <w:r>
              <w:t>.</w:t>
            </w:r>
          </w:p>
        </w:tc>
      </w:tr>
      <w:tr w:rsidR="00E2684C" w:rsidTr="00E2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</w:tcPr>
          <w:p w:rsidR="00E2684C" w:rsidRDefault="00E2684C" w:rsidP="001910FF">
            <w:proofErr w:type="spellStart"/>
            <w:r>
              <w:t>ServicioClOperadorInterface</w:t>
            </w:r>
            <w:proofErr w:type="spellEnd"/>
          </w:p>
        </w:tc>
        <w:tc>
          <w:tcPr>
            <w:tcW w:w="5130" w:type="dxa"/>
          </w:tcPr>
          <w:p w:rsidR="00E2684C" w:rsidRDefault="00021FCE" w:rsidP="00191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Interfaz remota del Servicio Cliente-Operador.</w:t>
            </w:r>
          </w:p>
        </w:tc>
      </w:tr>
      <w:tr w:rsidR="00E2684C" w:rsidTr="00E26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</w:tcPr>
          <w:p w:rsidR="00E2684C" w:rsidRDefault="00E2684C" w:rsidP="001910FF">
            <w:proofErr w:type="spellStart"/>
            <w:r>
              <w:t>ServicioDatosInterface</w:t>
            </w:r>
            <w:proofErr w:type="spellEnd"/>
          </w:p>
        </w:tc>
        <w:tc>
          <w:tcPr>
            <w:tcW w:w="5130" w:type="dxa"/>
          </w:tcPr>
          <w:p w:rsidR="00E2684C" w:rsidRDefault="00021FCE" w:rsidP="00191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Interfaz remota del Servicio de Datos.</w:t>
            </w:r>
          </w:p>
        </w:tc>
      </w:tr>
      <w:tr w:rsidR="00E2684C" w:rsidTr="00E2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</w:tcPr>
          <w:p w:rsidR="00E2684C" w:rsidRDefault="00E2684C" w:rsidP="001910FF">
            <w:proofErr w:type="spellStart"/>
            <w:r>
              <w:t>ServicioDiscoClienteInterface</w:t>
            </w:r>
            <w:proofErr w:type="spellEnd"/>
          </w:p>
        </w:tc>
        <w:tc>
          <w:tcPr>
            <w:tcW w:w="5130" w:type="dxa"/>
          </w:tcPr>
          <w:p w:rsidR="00E2684C" w:rsidRDefault="00021FCE" w:rsidP="00191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Interfaz remota del Servicio </w:t>
            </w:r>
            <w:proofErr w:type="spellStart"/>
            <w:r>
              <w:t>DiscoCliente</w:t>
            </w:r>
            <w:proofErr w:type="spellEnd"/>
            <w:r>
              <w:t>.</w:t>
            </w:r>
          </w:p>
        </w:tc>
      </w:tr>
      <w:tr w:rsidR="00E2684C" w:rsidTr="00E26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</w:tcPr>
          <w:p w:rsidR="00E2684C" w:rsidRDefault="00E2684C" w:rsidP="001910FF">
            <w:proofErr w:type="spellStart"/>
            <w:r>
              <w:t>ServicioGestorInterface</w:t>
            </w:r>
            <w:proofErr w:type="spellEnd"/>
          </w:p>
        </w:tc>
        <w:tc>
          <w:tcPr>
            <w:tcW w:w="5130" w:type="dxa"/>
          </w:tcPr>
          <w:p w:rsidR="00E2684C" w:rsidRDefault="00021FCE" w:rsidP="00191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Interfaz remota del Servicio Gestor.</w:t>
            </w:r>
          </w:p>
        </w:tc>
      </w:tr>
      <w:tr w:rsidR="00E2684C" w:rsidTr="00E2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</w:tcPr>
          <w:p w:rsidR="00E2684C" w:rsidRDefault="00E2684C" w:rsidP="001910FF">
            <w:proofErr w:type="spellStart"/>
            <w:r>
              <w:lastRenderedPageBreak/>
              <w:t>ServicioSrOperadorInterface</w:t>
            </w:r>
            <w:proofErr w:type="spellEnd"/>
          </w:p>
        </w:tc>
        <w:tc>
          <w:tcPr>
            <w:tcW w:w="5130" w:type="dxa"/>
          </w:tcPr>
          <w:p w:rsidR="00E2684C" w:rsidRDefault="00021FCE" w:rsidP="00191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Interfaz remota del Servicio Servidor-Operador.</w:t>
            </w:r>
          </w:p>
        </w:tc>
      </w:tr>
      <w:tr w:rsidR="00E2684C" w:rsidTr="00E26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</w:tcPr>
          <w:p w:rsidR="00E2684C" w:rsidRDefault="00E2684C" w:rsidP="001910FF">
            <w:proofErr w:type="spellStart"/>
            <w:r>
              <w:t>FileUtils</w:t>
            </w:r>
            <w:proofErr w:type="spellEnd"/>
          </w:p>
        </w:tc>
        <w:tc>
          <w:tcPr>
            <w:tcW w:w="5130" w:type="dxa"/>
          </w:tcPr>
          <w:p w:rsidR="00E2684C" w:rsidRDefault="00021FCE" w:rsidP="00191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Clase que implementa funciones asociadas con ficheros.</w:t>
            </w:r>
          </w:p>
        </w:tc>
      </w:tr>
      <w:tr w:rsidR="00E2684C" w:rsidTr="00E2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</w:tcPr>
          <w:p w:rsidR="00E2684C" w:rsidRDefault="00E2684C" w:rsidP="001910FF">
            <w:proofErr w:type="spellStart"/>
            <w:r>
              <w:t>RMIUtils</w:t>
            </w:r>
            <w:proofErr w:type="spellEnd"/>
          </w:p>
        </w:tc>
        <w:tc>
          <w:tcPr>
            <w:tcW w:w="5130" w:type="dxa"/>
          </w:tcPr>
          <w:p w:rsidR="00E2684C" w:rsidRDefault="00021FCE" w:rsidP="00191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Clase que implementa funcionalidades asociadas con Java RMI.</w:t>
            </w:r>
          </w:p>
        </w:tc>
      </w:tr>
    </w:tbl>
    <w:p w:rsidR="00021FCE" w:rsidRDefault="00021FCE" w:rsidP="00E2684C"/>
    <w:p w:rsidR="00021FCE" w:rsidRDefault="00021FCE">
      <w:r>
        <w:br w:type="page"/>
      </w:r>
    </w:p>
    <w:p w:rsidR="00E2684C" w:rsidRDefault="00E371A2" w:rsidP="00E371A2">
      <w:pPr>
        <w:pStyle w:val="Ttulo1"/>
      </w:pPr>
      <w:bookmarkStart w:id="8" w:name="_Toc487913899"/>
      <w:r>
        <w:lastRenderedPageBreak/>
        <w:t>D</w:t>
      </w:r>
      <w:bookmarkStart w:id="9" w:name="_GoBack"/>
      <w:bookmarkEnd w:id="9"/>
      <w:r w:rsidR="00021FCE">
        <w:t>iagrama de clases</w:t>
      </w:r>
      <w:bookmarkEnd w:id="8"/>
    </w:p>
    <w:p w:rsidR="00E371A2" w:rsidRDefault="00E371A2">
      <w:pPr>
        <w:rPr>
          <w:rFonts w:asciiTheme="majorHAnsi" w:hAnsiTheme="majorHAnsi"/>
          <w:smallCaps/>
          <w:color w:val="FE8637" w:themeColor="accent1"/>
          <w:spacing w:val="10"/>
          <w:sz w:val="48"/>
          <w:szCs w:val="48"/>
        </w:rPr>
      </w:pPr>
      <w:r>
        <w:br w:type="page"/>
      </w:r>
    </w:p>
    <w:p w:rsidR="00E371A2" w:rsidRDefault="00E371A2" w:rsidP="00E371A2">
      <w:pPr>
        <w:pStyle w:val="Ttulo1"/>
      </w:pPr>
      <w:bookmarkStart w:id="10" w:name="_Toc487913900"/>
      <w:r>
        <w:lastRenderedPageBreak/>
        <w:t>diagramas de secuencia</w:t>
      </w:r>
      <w:bookmarkEnd w:id="10"/>
    </w:p>
    <w:p w:rsidR="00E371A2" w:rsidRDefault="00E371A2">
      <w:pPr>
        <w:rPr>
          <w:rFonts w:asciiTheme="majorHAnsi" w:hAnsiTheme="majorHAnsi"/>
          <w:smallCaps/>
          <w:color w:val="FE8637" w:themeColor="accent1"/>
          <w:spacing w:val="10"/>
          <w:sz w:val="48"/>
          <w:szCs w:val="48"/>
        </w:rPr>
      </w:pPr>
      <w:r>
        <w:br w:type="page"/>
      </w:r>
    </w:p>
    <w:p w:rsidR="00E371A2" w:rsidRDefault="00E371A2" w:rsidP="00E371A2">
      <w:pPr>
        <w:pStyle w:val="Ttulo1"/>
      </w:pPr>
      <w:bookmarkStart w:id="11" w:name="_Toc487913901"/>
      <w:r>
        <w:lastRenderedPageBreak/>
        <w:t>funcionamiento</w:t>
      </w:r>
      <w:bookmarkEnd w:id="11"/>
    </w:p>
    <w:p w:rsidR="00E371A2" w:rsidRDefault="00E371A2">
      <w:pPr>
        <w:rPr>
          <w:rFonts w:asciiTheme="majorHAnsi" w:hAnsiTheme="majorHAnsi"/>
          <w:smallCaps/>
          <w:color w:val="FE8637" w:themeColor="accent1"/>
          <w:spacing w:val="10"/>
          <w:sz w:val="48"/>
          <w:szCs w:val="48"/>
        </w:rPr>
      </w:pPr>
      <w:r>
        <w:br w:type="page"/>
      </w:r>
    </w:p>
    <w:p w:rsidR="00E371A2" w:rsidRPr="00E2684C" w:rsidRDefault="00E371A2" w:rsidP="00E371A2">
      <w:pPr>
        <w:pStyle w:val="Ttulo1"/>
      </w:pPr>
      <w:bookmarkStart w:id="12" w:name="_Toc487913902"/>
      <w:r>
        <w:lastRenderedPageBreak/>
        <w:t>conclusiones</w:t>
      </w:r>
      <w:bookmarkEnd w:id="12"/>
    </w:p>
    <w:sectPr w:rsidR="00E371A2" w:rsidRPr="00E2684C">
      <w:headerReference w:type="default" r:id="rId14"/>
      <w:footerReference w:type="default" r:id="rId15"/>
      <w:pgSz w:w="11907" w:h="16839"/>
      <w:pgMar w:top="1440" w:right="1751" w:bottom="1440" w:left="1751" w:header="709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103" w:rsidRDefault="00FD2103">
      <w:pPr>
        <w:spacing w:after="0" w:line="240" w:lineRule="auto"/>
      </w:pPr>
      <w:r>
        <w:separator/>
      </w:r>
    </w:p>
  </w:endnote>
  <w:endnote w:type="continuationSeparator" w:id="0">
    <w:p w:rsidR="00FD2103" w:rsidRDefault="00FD2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C86" w:rsidRDefault="00FD2103">
    <w:pPr>
      <w:pStyle w:val="Piedepgina"/>
    </w:pPr>
    <w:r>
      <w:ptab w:relativeTo="margin" w:alignment="right" w:leader="none"/>
    </w:r>
    <w:r>
      <w:fldChar w:fldCharType="begin"/>
    </w:r>
    <w:r>
      <w:instrText>PÁGINA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noProof/>
      </w:rPr>
      <mc:AlternateContent>
        <mc:Choice Requires="wps">
          <w:drawing>
            <wp:inline distT="0" distB="0" distL="0" distR="0" wp14:editId="11101075">
              <wp:extent cx="91440" cy="91440"/>
              <wp:effectExtent l="19050" t="19050" r="22860" b="22860"/>
              <wp:docPr id="72" name="Óvalo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64688D96" id="Óvalo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103" w:rsidRDefault="00FD2103">
      <w:pPr>
        <w:spacing w:after="0" w:line="240" w:lineRule="auto"/>
      </w:pPr>
      <w:r>
        <w:separator/>
      </w:r>
    </w:p>
  </w:footnote>
  <w:footnote w:type="continuationSeparator" w:id="0">
    <w:p w:rsidR="00FD2103" w:rsidRDefault="00FD2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C86" w:rsidRDefault="00FD2103">
    <w:pPr>
      <w:pStyle w:val="Encabezado"/>
    </w:pPr>
    <w:r>
      <w:ptab w:relativeTo="margin" w:alignment="right" w:leader="none"/>
    </w:r>
    <w:sdt>
      <w:sdtPr>
        <w:id w:val="80127134"/>
        <w:placeholder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d-M-yyyy"/>
          <w:lid w:val="es-ES"/>
          <w:storeMappedDataAs w:val="dateTime"/>
          <w:calendar w:val="gregorian"/>
        </w:date>
      </w:sdtPr>
      <w:sdtEndPr/>
      <w:sdtContent>
        <w:r>
          <w:rPr>
            <w:sz w:val="16"/>
            <w:szCs w:val="16"/>
          </w:rPr>
          <w:t>[Seleccionar fecha]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168BFE50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forma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1B6B327E" id="_x0000_t32" coordsize="21600,21600" o:spt="32" o:oned="t" path="m,l21600,21600e" filled="f">
              <v:path arrowok="t" fillok="f" o:connecttype="none"/>
              <o:lock v:ext="edit" shapetype="t"/>
            </v:shapetype>
            <v:shape id="Autoforma 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09ED"/>
    <w:multiLevelType w:val="multilevel"/>
    <w:tmpl w:val="CD40BF9A"/>
    <w:styleLink w:val="Listaconvietas1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2" w15:restartNumberingAfterBreak="0">
    <w:nsid w:val="50B50349"/>
    <w:multiLevelType w:val="hybridMultilevel"/>
    <w:tmpl w:val="610208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C25A0"/>
    <w:multiLevelType w:val="hybridMultilevel"/>
    <w:tmpl w:val="30383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533A4"/>
    <w:multiLevelType w:val="hybridMultilevel"/>
    <w:tmpl w:val="BB14A1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162"/>
    <w:rsid w:val="00021FCE"/>
    <w:rsid w:val="000E2162"/>
    <w:rsid w:val="001175BA"/>
    <w:rsid w:val="0035503F"/>
    <w:rsid w:val="007B1C86"/>
    <w:rsid w:val="00857B15"/>
    <w:rsid w:val="00E2684C"/>
    <w:rsid w:val="00E371A2"/>
    <w:rsid w:val="00FD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31339"/>
  <w15:docId w15:val="{B207669D-3182-4D6C-ABE0-5748441A4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414751" w:themeColor="text2" w:themeShade="BF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E371A2"/>
    <w:pPr>
      <w:spacing w:before="360" w:after="40"/>
      <w:outlineLvl w:val="0"/>
    </w:pPr>
    <w:rPr>
      <w:rFonts w:asciiTheme="majorHAnsi" w:hAnsiTheme="majorHAnsi"/>
      <w:smallCaps/>
      <w:color w:val="FE8637" w:themeColor="accent1"/>
      <w:spacing w:val="5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71A2"/>
    <w:pPr>
      <w:spacing w:before="240" w:after="120"/>
      <w:outlineLvl w:val="1"/>
    </w:pPr>
    <w:rPr>
      <w:rFonts w:asciiTheme="majorHAnsi" w:hAnsiTheme="majorHAnsi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71A2"/>
    <w:rPr>
      <w:rFonts w:asciiTheme="majorHAnsi" w:hAnsiTheme="majorHAnsi"/>
      <w:smallCaps/>
      <w:color w:val="FE8637" w:themeColor="accent1"/>
      <w:spacing w:val="5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371A2"/>
    <w:rPr>
      <w:rFonts w:asciiTheme="majorHAnsi" w:hAnsiTheme="majorHAnsi"/>
      <w:color w:val="414751" w:themeColor="text2" w:themeShade="BF"/>
      <w:sz w:val="32"/>
      <w:szCs w:val="28"/>
    </w:rPr>
  </w:style>
  <w:style w:type="paragraph" w:styleId="Ttulo">
    <w:name w:val="Title"/>
    <w:basedOn w:val="Normal"/>
    <w:link w:val="TtuloC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theme="minorBidi"/>
      <w:smallCaps/>
      <w:color w:val="FE8637" w:themeColor="accent1"/>
      <w:spacing w:val="10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cstheme="minorBidi"/>
      <w:i/>
      <w:color w:val="575F6D" w:themeColor="text2"/>
      <w:spacing w:val="5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tulodellibro">
    <w:name w:val="Book Title"/>
    <w:basedOn w:val="Fuentedeprrafopredeter"/>
    <w:uiPriority w:val="33"/>
    <w:qFormat/>
    <w:rPr>
      <w:rFonts w:cs="Times New Roman"/>
      <w:smallCaps/>
      <w:color w:val="000000"/>
      <w:spacing w:val="10"/>
    </w:rPr>
  </w:style>
  <w:style w:type="numbering" w:customStyle="1" w:styleId="Listaconvietas1">
    <w:name w:val="Lista con viñetas1"/>
    <w:uiPriority w:val="99"/>
    <w:pPr>
      <w:numPr>
        <w:numId w:val="1"/>
      </w:numPr>
    </w:pPr>
  </w:style>
  <w:style w:type="paragraph" w:styleId="Descripci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nf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theme="minorBidi"/>
      <w:color w:val="414751" w:themeColor="text2" w:themeShade="BF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theme="minorBidi"/>
      <w:color w:val="414751" w:themeColor="text2" w:themeShade="BF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theme="minorBidi"/>
      <w:color w:val="414751" w:themeColor="text2" w:themeShade="BF"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theme="minorBidi"/>
      <w:color w:val="E65B0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cstheme="minorBidi"/>
      <w:i/>
      <w:color w:val="E65B0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cstheme="minorBidi"/>
      <w:b/>
      <w:color w:val="E65B01" w:themeColor="accent1" w:themeShade="BF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cstheme="minorBidi"/>
      <w:b/>
      <w:i/>
      <w:color w:val="E65B01" w:themeColor="accent1" w:themeShade="BF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cstheme="minorBidi"/>
      <w:b/>
      <w:color w:val="3667C3" w:themeColor="accent2" w:themeShade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cstheme="minorBidi"/>
      <w:b/>
      <w:i/>
      <w:color w:val="3667C3" w:themeColor="accent2" w:themeShade="BF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">
    <w:name w:val="Quote"/>
    <w:basedOn w:val="Normal"/>
    <w:link w:val="CitaCar"/>
    <w:uiPriority w:val="29"/>
    <w:qFormat/>
    <w:rPr>
      <w:i/>
    </w:rPr>
  </w:style>
  <w:style w:type="character" w:customStyle="1" w:styleId="CitaCar">
    <w:name w:val="Cita Car"/>
    <w:basedOn w:val="Fuentedeprrafopredeter"/>
    <w:link w:val="Cita"/>
    <w:uiPriority w:val="29"/>
    <w:rPr>
      <w:rFonts w:cstheme="minorBidi"/>
      <w:i/>
      <w:color w:val="414751" w:themeColor="text2" w:themeShade="BF"/>
      <w:sz w:val="20"/>
      <w:szCs w:val="20"/>
    </w:rPr>
  </w:style>
  <w:style w:type="paragraph" w:styleId="Citadestacada">
    <w:name w:val="Intense Quote"/>
    <w:basedOn w:val="Cita"/>
    <w:link w:val="CitadestacadaC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cstheme="minorBidi"/>
      <w:color w:val="E65B01" w:themeColor="accent1" w:themeShade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Prrafodelista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Sangranormal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Listanumerada">
    <w:name w:val="Lista numerada"/>
    <w:uiPriority w:val="99"/>
    <w:pPr>
      <w:numPr>
        <w:numId w:val="2"/>
      </w:numPr>
    </w:p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character" w:styleId="Textoennegrita">
    <w:name w:val="Strong"/>
    <w:basedOn w:val="Fuentedeprrafopredeter"/>
    <w:uiPriority w:val="22"/>
    <w:qFormat/>
    <w:rsid w:val="000E2162"/>
    <w:rPr>
      <w:rFonts w:asciiTheme="majorHAnsi" w:hAnsiTheme="majorHAnsi"/>
      <w:b w:val="0"/>
      <w:bCs/>
      <w:caps w:val="0"/>
      <w:smallCaps w:val="0"/>
      <w:sz w:val="20"/>
    </w:rPr>
  </w:style>
  <w:style w:type="character" w:styleId="nfasissutil">
    <w:name w:val="Subtle Emphasis"/>
    <w:basedOn w:val="Fuentedeprrafopredeter"/>
    <w:uiPriority w:val="19"/>
    <w:qFormat/>
    <w:rPr>
      <w:i/>
      <w:color w:val="E65B01" w:themeColor="accent1" w:themeShade="BF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b/>
      <w:i/>
      <w:color w:val="3667C3" w:themeColor="accent2" w:themeShade="BF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decuadrcula4-nfasis1">
    <w:name w:val="Grid Table 4 Accent 1"/>
    <w:basedOn w:val="Tablanormal"/>
    <w:uiPriority w:val="49"/>
    <w:rsid w:val="001175BA"/>
    <w:pPr>
      <w:spacing w:after="0" w:line="240" w:lineRule="auto"/>
    </w:pPr>
    <w:tblPr>
      <w:tblStyleRowBandSize w:val="1"/>
      <w:tblStyleColBandSize w:val="1"/>
      <w:tblBorders>
        <w:top w:val="single" w:sz="4" w:space="0" w:color="FEB686" w:themeColor="accent1" w:themeTint="99"/>
        <w:left w:val="single" w:sz="4" w:space="0" w:color="FEB686" w:themeColor="accent1" w:themeTint="99"/>
        <w:bottom w:val="single" w:sz="4" w:space="0" w:color="FEB686" w:themeColor="accent1" w:themeTint="99"/>
        <w:right w:val="single" w:sz="4" w:space="0" w:color="FEB686" w:themeColor="accent1" w:themeTint="99"/>
        <w:insideH w:val="single" w:sz="4" w:space="0" w:color="FEB686" w:themeColor="accent1" w:themeTint="99"/>
        <w:insideV w:val="single" w:sz="4" w:space="0" w:color="FEB68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8637" w:themeColor="accent1"/>
          <w:left w:val="single" w:sz="4" w:space="0" w:color="FE8637" w:themeColor="accent1"/>
          <w:bottom w:val="single" w:sz="4" w:space="0" w:color="FE8637" w:themeColor="accent1"/>
          <w:right w:val="single" w:sz="4" w:space="0" w:color="FE8637" w:themeColor="accent1"/>
          <w:insideH w:val="nil"/>
          <w:insideV w:val="nil"/>
        </w:tcBorders>
        <w:shd w:val="clear" w:color="auto" w:fill="FE8637" w:themeFill="accent1"/>
      </w:tcPr>
    </w:tblStylePr>
    <w:tblStylePr w:type="lastRow">
      <w:rPr>
        <w:b/>
        <w:bCs/>
      </w:rPr>
      <w:tblPr/>
      <w:tcPr>
        <w:tcBorders>
          <w:top w:val="double" w:sz="4" w:space="0" w:color="FE863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6D6" w:themeFill="accent1" w:themeFillTint="33"/>
      </w:tcPr>
    </w:tblStylePr>
    <w:tblStylePr w:type="band1Horz">
      <w:tblPr/>
      <w:tcPr>
        <w:shd w:val="clear" w:color="auto" w:fill="FEE6D6" w:themeFill="accen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E371A2"/>
    <w:pPr>
      <w:keepNext/>
      <w:keepLines/>
      <w:spacing w:before="240" w:after="0" w:line="259" w:lineRule="auto"/>
      <w:outlineLvl w:val="9"/>
    </w:pPr>
    <w:rPr>
      <w:rFonts w:eastAsiaTheme="majorEastAsia" w:cstheme="majorBidi"/>
      <w:smallCaps w:val="0"/>
      <w:color w:val="E65B01" w:themeColor="accent1" w:themeShade="BF"/>
      <w:spacing w:val="0"/>
    </w:rPr>
  </w:style>
  <w:style w:type="paragraph" w:styleId="TDC2">
    <w:name w:val="toc 2"/>
    <w:basedOn w:val="Normal"/>
    <w:next w:val="Normal"/>
    <w:autoRedefine/>
    <w:uiPriority w:val="39"/>
    <w:unhideWhenUsed/>
    <w:rsid w:val="00E371A2"/>
    <w:pPr>
      <w:spacing w:after="100" w:line="259" w:lineRule="auto"/>
      <w:ind w:left="220"/>
    </w:pPr>
    <w:rPr>
      <w:rFonts w:eastAsiaTheme="minorEastAsia" w:cs="Times New Roman"/>
      <w:color w:val="auto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E371A2"/>
    <w:pPr>
      <w:spacing w:after="100" w:line="259" w:lineRule="auto"/>
    </w:pPr>
    <w:rPr>
      <w:rFonts w:eastAsiaTheme="minorEastAsia" w:cs="Times New Roman"/>
      <w:color w:val="auto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E371A2"/>
    <w:pPr>
      <w:spacing w:after="100" w:line="259" w:lineRule="auto"/>
      <w:ind w:left="440"/>
    </w:pPr>
    <w:rPr>
      <w:rFonts w:eastAsiaTheme="minorEastAsia" w:cs="Times New Roman"/>
      <w:color w:val="auto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E371A2"/>
    <w:rPr>
      <w:color w:val="D261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i\AppData\Roaming\Microsoft\Templates\Informe%20(tema%20Mirad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3D347701C2640DF827E196C87980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17471-D3C4-450F-B1DF-9E3722F8CABA}"/>
      </w:docPartPr>
      <w:docPartBody>
        <w:p w:rsidR="00000000" w:rsidRDefault="00234C35">
          <w:r w:rsidRPr="001649A4">
            <w:rPr>
              <w:rStyle w:val="Textodelmarcadordeposicin"/>
            </w:rPr>
            <w:t>[Dirección de correo electrónico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C35"/>
    <w:rsid w:val="00234C35"/>
    <w:rsid w:val="008C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/>
      <w:smallCaps/>
      <w:color w:val="323E4F" w:themeColor="text2" w:themeShade="BF"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after="0" w:line="276" w:lineRule="auto"/>
      <w:outlineLvl w:val="1"/>
    </w:pPr>
    <w:rPr>
      <w:rFonts w:asciiTheme="majorHAnsi" w:eastAsiaTheme="minorHAnsi" w:hAnsiTheme="majorHAnsi"/>
      <w:color w:val="323E4F" w:themeColor="text2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2760CFABE0540F3952738FA889B345C">
    <w:name w:val="82760CFABE0540F3952738FA889B345C"/>
  </w:style>
  <w:style w:type="paragraph" w:customStyle="1" w:styleId="72D4F605058A40308ED64B110284A860">
    <w:name w:val="72D4F605058A40308ED64B110284A860"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inorHAnsi" w:hAnsiTheme="majorHAnsi"/>
      <w:smallCaps/>
      <w:color w:val="323E4F" w:themeColor="text2" w:themeShade="BF"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/>
      <w:color w:val="323E4F" w:themeColor="text2" w:themeShade="BF"/>
      <w:sz w:val="28"/>
      <w:szCs w:val="28"/>
    </w:rPr>
  </w:style>
  <w:style w:type="paragraph" w:customStyle="1" w:styleId="4E7837C9BB1C4EAB98C13747591FF069">
    <w:name w:val="4E7837C9BB1C4EAB98C13747591FF069"/>
  </w:style>
  <w:style w:type="paragraph" w:customStyle="1" w:styleId="9C541571721E485EB4F12A9EE481FD34">
    <w:name w:val="9C541571721E485EB4F12A9EE481FD34"/>
  </w:style>
  <w:style w:type="paragraph" w:customStyle="1" w:styleId="5EF0A1DE310C444A9431B154BC417B8C">
    <w:name w:val="5EF0A1DE310C444A9431B154BC417B8C"/>
  </w:style>
  <w:style w:type="paragraph" w:customStyle="1" w:styleId="24A9B0F269F34732B05859E990DB1C19">
    <w:name w:val="24A9B0F269F34732B05859E990DB1C19"/>
  </w:style>
  <w:style w:type="character" w:styleId="Textodelmarcadordeposicin">
    <w:name w:val="Placeholder Text"/>
    <w:basedOn w:val="Fuentedeprrafopredeter"/>
    <w:uiPriority w:val="99"/>
    <w:unhideWhenUsed/>
    <w:rsid w:val="00234C35"/>
    <w:rPr>
      <w:color w:val="808080"/>
    </w:rPr>
  </w:style>
  <w:style w:type="paragraph" w:customStyle="1" w:styleId="8DC261FF91E14CB0BEB54382BC58F653">
    <w:name w:val="8DC261FF91E14CB0BEB54382BC58F653"/>
    <w:rsid w:val="00234C35"/>
  </w:style>
  <w:style w:type="paragraph" w:customStyle="1" w:styleId="3DE6C7922BFD4DA88842688698FE48B1">
    <w:name w:val="3DE6C7922BFD4DA88842688698FE48B1"/>
    <w:rsid w:val="00234C35"/>
  </w:style>
  <w:style w:type="paragraph" w:customStyle="1" w:styleId="F14CD4EB8BF24F3D9DCF25086FD62919">
    <w:name w:val="F14CD4EB8BF24F3D9DCF25086FD62919"/>
    <w:rsid w:val="00234C35"/>
  </w:style>
  <w:style w:type="paragraph" w:customStyle="1" w:styleId="4E2A473A50D44AD498BA51542EC69FE9">
    <w:name w:val="4E2A473A50D44AD498BA51542EC69FE9"/>
    <w:rsid w:val="00234C35"/>
  </w:style>
  <w:style w:type="paragraph" w:customStyle="1" w:styleId="ADE78BA8A58F45B08C27568A39B3E6A0">
    <w:name w:val="ADE78BA8A58F45B08C27568A39B3E6A0"/>
    <w:rsid w:val="00234C35"/>
  </w:style>
  <w:style w:type="paragraph" w:customStyle="1" w:styleId="08ABD93A89ED4E699A61F56A74A5D7FF">
    <w:name w:val="08ABD93A89ED4E699A61F56A74A5D7FF"/>
    <w:rsid w:val="00234C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/>
  <CompanyPhone/>
  <CompanyFax/>
  <CompanyEmail>sergiopedrola@gmail.com</CompanyEmail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BDE17-6AF9-4E78-AF69-AFEAE23A20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9DE92E94-0B80-420D-BFD9-546B9B35F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(tema Mirador)</Template>
  <TotalTime>90</TotalTime>
  <Pages>10</Pages>
  <Words>564</Words>
  <Characters>3106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de sistemas distribuidos</dc:title>
  <dc:subject>Sistemas Distribuidos – Grado en Ingeniería Informática</dc:subject>
  <dc:creator>Sergio Garcia Lalana</dc:creator>
  <cp:keywords/>
  <cp:lastModifiedBy>Sergio Garcia Lalana</cp:lastModifiedBy>
  <cp:revision>1</cp:revision>
  <dcterms:created xsi:type="dcterms:W3CDTF">2017-07-15T17:00:00Z</dcterms:created>
  <dcterms:modified xsi:type="dcterms:W3CDTF">2017-07-15T18:30:00Z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